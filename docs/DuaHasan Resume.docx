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8A6E1" w14:textId="7CB64733" w:rsidR="00816216" w:rsidRDefault="0094607A" w:rsidP="0094607A">
      <w:pPr>
        <w:pStyle w:val="Title"/>
      </w:pPr>
      <w:r>
        <w:t>Dua</w:t>
      </w:r>
      <w:r w:rsidR="007027FC">
        <w:t xml:space="preserve"> Hasan</w:t>
      </w:r>
    </w:p>
    <w:p w14:paraId="28D5E1E8" w14:textId="134422D6" w:rsidR="00DA3AA7" w:rsidRDefault="007027FC" w:rsidP="00186C92">
      <w:r>
        <w:t>37 Mira Loma Dr Manvel, TX 77578</w:t>
      </w:r>
      <w:r w:rsidR="00141A4C">
        <w:t> | </w:t>
      </w:r>
      <w:r w:rsidR="0094607A">
        <w:t>605-941-8890</w:t>
      </w:r>
      <w:r w:rsidR="00141A4C">
        <w:t> | </w:t>
      </w:r>
      <w:hyperlink r:id="rId8" w:history="1">
        <w:r w:rsidR="00DA3AA7" w:rsidRPr="002109C7">
          <w:rPr>
            <w:rStyle w:val="Hyperlink"/>
          </w:rPr>
          <w:t>dderany@ymail.com</w:t>
        </w:r>
      </w:hyperlink>
    </w:p>
    <w:p w14:paraId="12284F1B" w14:textId="77777777" w:rsidR="00186C92" w:rsidRPr="00186C92" w:rsidRDefault="00186C92" w:rsidP="00186C92"/>
    <w:sdt>
      <w:sdtPr>
        <w:alias w:val="Education:"/>
        <w:tag w:val="Education:"/>
        <w:id w:val="807127995"/>
        <w:placeholder>
          <w:docPart w:val="3579F048737A4C26B0C0CF7536E5367D"/>
        </w:placeholder>
        <w:temporary/>
        <w:showingPlcHdr/>
      </w:sdtPr>
      <w:sdtContent>
        <w:p w14:paraId="3048428C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6D57602F" w14:textId="77777777" w:rsidR="007027FC" w:rsidRDefault="007027FC" w:rsidP="0096622E">
      <w:pPr>
        <w:pStyle w:val="Heading1"/>
        <w:shd w:val="clear" w:color="auto" w:fill="FFFFFF"/>
        <w:spacing w:before="0" w:after="300" w:line="300" w:lineRule="atLeast"/>
        <w:textAlignment w:val="baseline"/>
        <w:rPr>
          <w:caps/>
          <w:color w:val="262626" w:themeColor="text1" w:themeTint="D9"/>
          <w:sz w:val="24"/>
          <w:szCs w:val="26"/>
        </w:rPr>
      </w:pPr>
    </w:p>
    <w:p w14:paraId="76D342C5" w14:textId="559B2C55" w:rsidR="00B8776E" w:rsidRPr="0096622E" w:rsidRDefault="00B8776E" w:rsidP="0096622E">
      <w:pPr>
        <w:pStyle w:val="Heading1"/>
        <w:shd w:val="clear" w:color="auto" w:fill="FFFFFF"/>
        <w:spacing w:before="0" w:after="300" w:line="300" w:lineRule="atLeast"/>
        <w:textAlignment w:val="baseline"/>
        <w:rPr>
          <w:caps/>
          <w:color w:val="262626" w:themeColor="text1" w:themeTint="D9"/>
          <w:sz w:val="24"/>
          <w:szCs w:val="26"/>
        </w:rPr>
      </w:pPr>
      <w:r w:rsidRPr="0096622E">
        <w:rPr>
          <w:caps/>
          <w:color w:val="262626" w:themeColor="text1" w:themeTint="D9"/>
          <w:sz w:val="24"/>
          <w:szCs w:val="26"/>
        </w:rPr>
        <w:t xml:space="preserve">Bachelor of Science in </w:t>
      </w:r>
      <w:r w:rsidR="007027FC">
        <w:rPr>
          <w:caps/>
          <w:color w:val="262626" w:themeColor="text1" w:themeTint="D9"/>
          <w:sz w:val="24"/>
          <w:szCs w:val="26"/>
        </w:rPr>
        <w:t>Web development</w:t>
      </w:r>
      <w:r w:rsidR="004B1CE3">
        <w:rPr>
          <w:caps/>
          <w:color w:val="262626" w:themeColor="text1" w:themeTint="D9"/>
          <w:sz w:val="24"/>
          <w:szCs w:val="26"/>
        </w:rPr>
        <w:t xml:space="preserve"> </w:t>
      </w:r>
      <w:r w:rsidRPr="0096622E">
        <w:rPr>
          <w:caps/>
          <w:color w:val="262626" w:themeColor="text1" w:themeTint="D9"/>
          <w:sz w:val="24"/>
          <w:szCs w:val="26"/>
        </w:rPr>
        <w:t xml:space="preserve">| </w:t>
      </w:r>
      <w:r w:rsidR="004B1CE3">
        <w:rPr>
          <w:caps/>
          <w:color w:val="262626" w:themeColor="text1" w:themeTint="D9"/>
          <w:sz w:val="24"/>
          <w:szCs w:val="26"/>
        </w:rPr>
        <w:t xml:space="preserve">Current </w:t>
      </w:r>
      <w:r w:rsidRPr="0096622E">
        <w:rPr>
          <w:caps/>
          <w:color w:val="262626" w:themeColor="text1" w:themeTint="D9"/>
          <w:sz w:val="24"/>
          <w:szCs w:val="26"/>
        </w:rPr>
        <w:t>student</w:t>
      </w:r>
      <w:r w:rsidR="004B1CE3">
        <w:rPr>
          <w:caps/>
          <w:color w:val="262626" w:themeColor="text1" w:themeTint="D9"/>
          <w:sz w:val="24"/>
          <w:szCs w:val="26"/>
        </w:rPr>
        <w:t xml:space="preserve"> </w:t>
      </w:r>
      <w:r w:rsidR="0096622E">
        <w:rPr>
          <w:caps/>
          <w:color w:val="262626" w:themeColor="text1" w:themeTint="D9"/>
          <w:sz w:val="24"/>
          <w:szCs w:val="26"/>
        </w:rPr>
        <w:t xml:space="preserve">| </w:t>
      </w:r>
      <w:r w:rsidR="0096622E" w:rsidRPr="0096622E">
        <w:rPr>
          <w:caps/>
          <w:color w:val="262626" w:themeColor="text1" w:themeTint="D9"/>
          <w:sz w:val="24"/>
          <w:szCs w:val="26"/>
        </w:rPr>
        <w:t>Bellevue University</w:t>
      </w:r>
    </w:p>
    <w:p w14:paraId="4B07997C" w14:textId="77777777" w:rsidR="00B8776E" w:rsidRDefault="00B8776E" w:rsidP="0094607A">
      <w:pPr>
        <w:pStyle w:val="Heading2"/>
      </w:pPr>
    </w:p>
    <w:p w14:paraId="5F2DB05A" w14:textId="5E5122A3" w:rsidR="006270A9" w:rsidRDefault="00124F96" w:rsidP="0094607A">
      <w:pPr>
        <w:pStyle w:val="Heading2"/>
      </w:pPr>
      <w:r w:rsidRPr="00124F96">
        <w:t>Associate of Applied Science</w:t>
      </w:r>
      <w:r w:rsidR="0094607A">
        <w:t xml:space="preserve"> Degree</w:t>
      </w:r>
      <w:r w:rsidR="003062D7">
        <w:t xml:space="preserve"> </w:t>
      </w:r>
      <w:r w:rsidR="009D5933">
        <w:t>| </w:t>
      </w:r>
      <w:r w:rsidR="0094607A">
        <w:t>Southeast Tech</w:t>
      </w:r>
      <w:r w:rsidR="002A4BAE">
        <w:t xml:space="preserve">Nical Institute </w:t>
      </w:r>
    </w:p>
    <w:p w14:paraId="76D34F13" w14:textId="77777777" w:rsidR="006270A9" w:rsidRDefault="009D5933" w:rsidP="0094607A">
      <w:pPr>
        <w:pStyle w:val="ListBullet"/>
      </w:pPr>
      <w:r>
        <w:t xml:space="preserve">Major: </w:t>
      </w:r>
      <w:r w:rsidR="0094607A">
        <w:t>Computer programming</w:t>
      </w:r>
    </w:p>
    <w:p w14:paraId="238D78B3" w14:textId="77777777" w:rsidR="0094607A" w:rsidRDefault="0094607A" w:rsidP="0094607A">
      <w:pPr>
        <w:pStyle w:val="ListBullet"/>
        <w:numPr>
          <w:ilvl w:val="0"/>
          <w:numId w:val="0"/>
        </w:numPr>
        <w:ind w:left="216"/>
      </w:pPr>
    </w:p>
    <w:p w14:paraId="055C3AFB" w14:textId="77777777" w:rsidR="002254F8" w:rsidRDefault="002254F8" w:rsidP="002254F8">
      <w:pPr>
        <w:pStyle w:val="Heading2"/>
      </w:pPr>
      <w:r>
        <w:t>Diploma IN SOFTWARE SUPPORT SPECIALIST |2017-2019| SOUTHEAST TECHNICAL INSTITUTE</w:t>
      </w:r>
    </w:p>
    <w:p w14:paraId="3E4F5B64" w14:textId="77777777" w:rsidR="002254F8" w:rsidRPr="002254F8" w:rsidRDefault="002254F8" w:rsidP="002254F8"/>
    <w:p w14:paraId="0571EB9D" w14:textId="03F0F0E7" w:rsidR="006270A9" w:rsidRDefault="007027FC" w:rsidP="0094607A">
      <w:pPr>
        <w:pStyle w:val="Heading2"/>
      </w:pPr>
      <w:r>
        <w:t>Bachelor</w:t>
      </w:r>
      <w:r w:rsidR="0094607A">
        <w:t xml:space="preserve"> degree</w:t>
      </w:r>
      <w:r w:rsidR="009D5933">
        <w:t> </w:t>
      </w:r>
      <w:r>
        <w:t>in media studies</w:t>
      </w:r>
      <w:r w:rsidR="009D5933">
        <w:t>| </w:t>
      </w:r>
      <w:r w:rsidR="0094607A">
        <w:t>2011-2014</w:t>
      </w:r>
      <w:r w:rsidR="009D5933">
        <w:t> | </w:t>
      </w:r>
      <w:r w:rsidR="0094607A">
        <w:t>Damascus university</w:t>
      </w:r>
    </w:p>
    <w:p w14:paraId="7E68A92B" w14:textId="77777777" w:rsidR="006270A9" w:rsidRDefault="009D5933" w:rsidP="0094607A">
      <w:pPr>
        <w:pStyle w:val="ListBullet"/>
      </w:pPr>
      <w:r>
        <w:t xml:space="preserve">Major: </w:t>
      </w:r>
      <w:r w:rsidR="0094607A">
        <w:t>Media</w:t>
      </w:r>
    </w:p>
    <w:p w14:paraId="102ECD3C" w14:textId="074D81E5" w:rsidR="006270A9" w:rsidRDefault="009D5933" w:rsidP="0094607A">
      <w:pPr>
        <w:pStyle w:val="ListBullet"/>
      </w:pPr>
      <w:r>
        <w:t xml:space="preserve">Minor: </w:t>
      </w:r>
      <w:r w:rsidR="00BF70F6">
        <w:t>Social Media</w:t>
      </w:r>
    </w:p>
    <w:p w14:paraId="6E843EF3" w14:textId="77777777" w:rsidR="00AA2EA3" w:rsidRDefault="00AA2EA3" w:rsidP="00AA2EA3">
      <w:pPr>
        <w:pStyle w:val="ListBullet"/>
        <w:numPr>
          <w:ilvl w:val="0"/>
          <w:numId w:val="0"/>
        </w:numPr>
        <w:ind w:left="216" w:hanging="216"/>
      </w:pPr>
    </w:p>
    <w:sdt>
      <w:sdtPr>
        <w:alias w:val="Skills &amp; Abilities:"/>
        <w:tag w:val="Skills &amp; Abilities:"/>
        <w:id w:val="458624136"/>
        <w:placeholder>
          <w:docPart w:val="2E710F3B9F4F4E0E94EB92B80CBBBB07"/>
        </w:placeholder>
        <w:temporary/>
        <w:showingPlcHdr/>
      </w:sdtPr>
      <w:sdtContent>
        <w:p w14:paraId="626FED68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7AF395CE" w14:textId="77777777" w:rsidR="00AA2EA3" w:rsidRDefault="00AA2EA3" w:rsidP="00694A65">
      <w:pPr>
        <w:pStyle w:val="Heading2"/>
      </w:pPr>
    </w:p>
    <w:p w14:paraId="6DC6F6AB" w14:textId="77777777" w:rsidR="006270A9" w:rsidRDefault="00694A65" w:rsidP="00694A65">
      <w:pPr>
        <w:pStyle w:val="Heading2"/>
      </w:pPr>
      <w:r>
        <w:t>communication skills</w:t>
      </w:r>
    </w:p>
    <w:p w14:paraId="04F201A0" w14:textId="77777777" w:rsidR="00EA101B" w:rsidRDefault="00EA101B" w:rsidP="00AA2EA3">
      <w:pPr>
        <w:pStyle w:val="ListBullet"/>
        <w:numPr>
          <w:ilvl w:val="1"/>
          <w:numId w:val="21"/>
        </w:numPr>
      </w:pPr>
      <w:r>
        <w:rPr>
          <w:rFonts w:cs="Arial"/>
          <w:color w:val="222222"/>
          <w:shd w:val="clear" w:color="auto" w:fill="FFFFFF"/>
        </w:rPr>
        <w:t xml:space="preserve"> </w:t>
      </w:r>
      <w:r w:rsidR="00124F96">
        <w:t>A</w:t>
      </w:r>
      <w:r w:rsidRPr="00510BA7">
        <w:t xml:space="preserve"> very good verbal and written</w:t>
      </w:r>
      <w:r w:rsidR="00124F96">
        <w:t xml:space="preserve"> communication skills,</w:t>
      </w:r>
      <w:r w:rsidRPr="00510BA7">
        <w:t xml:space="preserve"> a</w:t>
      </w:r>
      <w:r w:rsidR="00124F96">
        <w:t>nd</w:t>
      </w:r>
      <w:r w:rsidRPr="00510BA7">
        <w:t xml:space="preserve"> </w:t>
      </w:r>
      <w:proofErr w:type="gramStart"/>
      <w:r w:rsidRPr="00510BA7">
        <w:t>good</w:t>
      </w:r>
      <w:proofErr w:type="gramEnd"/>
      <w:r w:rsidRPr="00510BA7">
        <w:t xml:space="preserve"> listener.</w:t>
      </w:r>
    </w:p>
    <w:p w14:paraId="53350235" w14:textId="77777777" w:rsidR="00C73341" w:rsidRDefault="00C73341" w:rsidP="00C73341">
      <w:pPr>
        <w:pStyle w:val="ListBullet"/>
        <w:numPr>
          <w:ilvl w:val="1"/>
          <w:numId w:val="21"/>
        </w:numPr>
      </w:pPr>
      <w:r w:rsidRPr="00C73341">
        <w:t>Strong planning, organizational</w:t>
      </w:r>
      <w:r>
        <w:t>.</w:t>
      </w:r>
    </w:p>
    <w:p w14:paraId="33A2961A" w14:textId="2F3E8C9B" w:rsidR="00130D37" w:rsidRDefault="00130D37" w:rsidP="00C73341">
      <w:pPr>
        <w:pStyle w:val="ListBullet"/>
        <w:numPr>
          <w:ilvl w:val="1"/>
          <w:numId w:val="21"/>
        </w:numPr>
      </w:pPr>
      <w:r>
        <w:t>Fast Learner.</w:t>
      </w:r>
    </w:p>
    <w:p w14:paraId="2C393478" w14:textId="77777777" w:rsidR="008B44D9" w:rsidRPr="008B44D9" w:rsidRDefault="008B44D9" w:rsidP="008B44D9">
      <w:pPr>
        <w:pStyle w:val="ListBullet"/>
        <w:numPr>
          <w:ilvl w:val="1"/>
          <w:numId w:val="21"/>
        </w:numPr>
        <w:rPr>
          <w:rFonts w:cs="Arial"/>
          <w:color w:val="222222"/>
          <w:shd w:val="clear" w:color="auto" w:fill="FFFFFF"/>
        </w:rPr>
      </w:pPr>
      <w:r w:rsidRPr="008B44D9">
        <w:rPr>
          <w:rFonts w:cs="Arial"/>
          <w:color w:val="222222"/>
          <w:shd w:val="clear" w:color="auto" w:fill="FFFFFF"/>
        </w:rPr>
        <w:t>Attention to detail</w:t>
      </w:r>
    </w:p>
    <w:p w14:paraId="299E98C4" w14:textId="77777777" w:rsidR="008B44D9" w:rsidRPr="008B44D9" w:rsidRDefault="008B44D9" w:rsidP="008B44D9">
      <w:pPr>
        <w:pStyle w:val="ListBullet"/>
        <w:numPr>
          <w:ilvl w:val="1"/>
          <w:numId w:val="21"/>
        </w:numPr>
        <w:rPr>
          <w:rFonts w:cs="Arial"/>
          <w:color w:val="222222"/>
          <w:shd w:val="clear" w:color="auto" w:fill="FFFFFF"/>
        </w:rPr>
      </w:pPr>
      <w:r w:rsidRPr="008B44D9">
        <w:rPr>
          <w:rFonts w:cs="Arial"/>
          <w:color w:val="222222"/>
          <w:shd w:val="clear" w:color="auto" w:fill="FFFFFF"/>
        </w:rPr>
        <w:t>Problem solving skills</w:t>
      </w:r>
    </w:p>
    <w:p w14:paraId="44576162" w14:textId="77777777" w:rsidR="008B44D9" w:rsidRPr="008B44D9" w:rsidRDefault="008B44D9" w:rsidP="008B44D9">
      <w:pPr>
        <w:pStyle w:val="ListBullet"/>
        <w:numPr>
          <w:ilvl w:val="1"/>
          <w:numId w:val="21"/>
        </w:numPr>
        <w:rPr>
          <w:rFonts w:cs="Arial"/>
          <w:color w:val="222222"/>
          <w:shd w:val="clear" w:color="auto" w:fill="FFFFFF"/>
        </w:rPr>
      </w:pPr>
      <w:r w:rsidRPr="008B44D9">
        <w:rPr>
          <w:rFonts w:cs="Arial"/>
          <w:color w:val="222222"/>
          <w:shd w:val="clear" w:color="auto" w:fill="FFFFFF"/>
        </w:rPr>
        <w:t>Excellent time management</w:t>
      </w:r>
    </w:p>
    <w:p w14:paraId="673FBFB2" w14:textId="77777777" w:rsidR="008B44D9" w:rsidRPr="008B44D9" w:rsidRDefault="008B44D9" w:rsidP="008B44D9">
      <w:pPr>
        <w:pStyle w:val="ListBullet"/>
        <w:numPr>
          <w:ilvl w:val="1"/>
          <w:numId w:val="21"/>
        </w:numPr>
        <w:rPr>
          <w:rFonts w:cs="Arial"/>
          <w:color w:val="222222"/>
          <w:shd w:val="clear" w:color="auto" w:fill="FFFFFF"/>
        </w:rPr>
      </w:pPr>
      <w:r w:rsidRPr="008B44D9">
        <w:rPr>
          <w:rFonts w:cs="Arial"/>
          <w:color w:val="222222"/>
          <w:shd w:val="clear" w:color="auto" w:fill="FFFFFF"/>
        </w:rPr>
        <w:t>Ability to collaborate and work as a member of a team</w:t>
      </w:r>
    </w:p>
    <w:p w14:paraId="0DA4ED27" w14:textId="77777777" w:rsidR="008B44D9" w:rsidRPr="00510BA7" w:rsidRDefault="008B44D9" w:rsidP="008B44D9">
      <w:pPr>
        <w:pStyle w:val="ListBullet"/>
        <w:numPr>
          <w:ilvl w:val="0"/>
          <w:numId w:val="0"/>
        </w:numPr>
        <w:ind w:left="648"/>
      </w:pPr>
    </w:p>
    <w:p w14:paraId="7F653E08" w14:textId="77777777" w:rsidR="006270A9" w:rsidRPr="00510BA7" w:rsidRDefault="00694A65" w:rsidP="00550A16">
      <w:pPr>
        <w:pStyle w:val="Heading2"/>
      </w:pPr>
      <w:r w:rsidRPr="00510BA7">
        <w:t>COMPUTER SKILLS</w:t>
      </w:r>
    </w:p>
    <w:p w14:paraId="6A09A9E5" w14:textId="77777777" w:rsidR="000C4B11" w:rsidRPr="00510BA7" w:rsidRDefault="000C4B11" w:rsidP="00510BA7">
      <w:pPr>
        <w:pStyle w:val="ListBullet"/>
        <w:numPr>
          <w:ilvl w:val="1"/>
          <w:numId w:val="21"/>
        </w:numPr>
      </w:pPr>
      <w:r w:rsidRPr="00510BA7">
        <w:t>Good ability to use computers and related technology efficiently</w:t>
      </w:r>
    </w:p>
    <w:p w14:paraId="0FC7B31A" w14:textId="77777777" w:rsidR="00686CA7" w:rsidRDefault="00686CA7" w:rsidP="00686CA7">
      <w:pPr>
        <w:pStyle w:val="ListBullet"/>
        <w:numPr>
          <w:ilvl w:val="1"/>
          <w:numId w:val="21"/>
        </w:numPr>
      </w:pPr>
      <w:r>
        <w:t>Microsoft office.</w:t>
      </w:r>
    </w:p>
    <w:p w14:paraId="7B2E980D" w14:textId="666CA075" w:rsidR="00686CA7" w:rsidRDefault="009E5510" w:rsidP="00130D37">
      <w:pPr>
        <w:pStyle w:val="ListBullet"/>
        <w:numPr>
          <w:ilvl w:val="1"/>
          <w:numId w:val="21"/>
        </w:numPr>
      </w:pPr>
      <w:r>
        <w:t>Programming (</w:t>
      </w:r>
      <w:r w:rsidR="00776B0C">
        <w:t xml:space="preserve">HTML5, CSS, </w:t>
      </w:r>
      <w:r w:rsidR="00B41B60">
        <w:t>C#, SQL, JavaScript)</w:t>
      </w:r>
      <w:r w:rsidR="00130D37">
        <w:t>.</w:t>
      </w:r>
    </w:p>
    <w:p w14:paraId="458C1FFC" w14:textId="77777777" w:rsidR="00686CA7" w:rsidRDefault="00686CA7" w:rsidP="00EA101B">
      <w:pPr>
        <w:pStyle w:val="ListBullet"/>
        <w:numPr>
          <w:ilvl w:val="1"/>
          <w:numId w:val="21"/>
        </w:numPr>
      </w:pPr>
      <w:r>
        <w:t xml:space="preserve">Web and social </w:t>
      </w:r>
      <w:r w:rsidR="00EA101B">
        <w:t>media</w:t>
      </w:r>
      <w:r>
        <w:t>.</w:t>
      </w:r>
    </w:p>
    <w:p w14:paraId="2BB3EABA" w14:textId="78513151" w:rsidR="00130D37" w:rsidRDefault="00130D37" w:rsidP="00EA101B">
      <w:pPr>
        <w:pStyle w:val="ListBullet"/>
        <w:numPr>
          <w:ilvl w:val="1"/>
          <w:numId w:val="21"/>
        </w:numPr>
      </w:pPr>
      <w:r>
        <w:t>Networking.</w:t>
      </w:r>
    </w:p>
    <w:p w14:paraId="5DDDEE87" w14:textId="3886A924" w:rsidR="009D4DCF" w:rsidRDefault="009D4DCF" w:rsidP="00EA101B">
      <w:pPr>
        <w:pStyle w:val="ListBullet"/>
        <w:numPr>
          <w:ilvl w:val="1"/>
          <w:numId w:val="21"/>
        </w:numPr>
      </w:pPr>
      <w:r>
        <w:t>Hardware installation (</w:t>
      </w:r>
      <w:r>
        <w:rPr>
          <w:rFonts w:ascii="Helvetica" w:hAnsi="Helvetica" w:cs="Helvetica"/>
          <w:color w:val="2D2D2D"/>
          <w:sz w:val="21"/>
          <w:szCs w:val="21"/>
        </w:rPr>
        <w:t>monitors, keyboards, printers, and disk drives).</w:t>
      </w:r>
    </w:p>
    <w:p w14:paraId="3040B5CA" w14:textId="77777777" w:rsidR="00694A65" w:rsidRDefault="00694A65" w:rsidP="0094607A">
      <w:pPr>
        <w:pStyle w:val="ListBullet"/>
        <w:numPr>
          <w:ilvl w:val="0"/>
          <w:numId w:val="0"/>
        </w:numPr>
        <w:ind w:left="216" w:hanging="216"/>
        <w:rPr>
          <w:b/>
          <w:bCs/>
          <w:color w:val="262626" w:themeColor="text1" w:themeTint="D9"/>
          <w:sz w:val="24"/>
          <w:szCs w:val="24"/>
        </w:rPr>
      </w:pPr>
    </w:p>
    <w:p w14:paraId="3D8AE684" w14:textId="77777777" w:rsidR="00686CA7" w:rsidRDefault="00694A65" w:rsidP="0094607A">
      <w:pPr>
        <w:pStyle w:val="ListBullet"/>
        <w:numPr>
          <w:ilvl w:val="0"/>
          <w:numId w:val="0"/>
        </w:numPr>
        <w:ind w:left="216" w:hanging="216"/>
        <w:rPr>
          <w:b/>
          <w:bCs/>
          <w:color w:val="262626" w:themeColor="text1" w:themeTint="D9"/>
          <w:sz w:val="24"/>
          <w:szCs w:val="24"/>
        </w:rPr>
      </w:pPr>
      <w:r>
        <w:rPr>
          <w:b/>
          <w:bCs/>
          <w:color w:val="262626" w:themeColor="text1" w:themeTint="D9"/>
          <w:sz w:val="24"/>
          <w:szCs w:val="24"/>
        </w:rPr>
        <w:t>LANGUAGES</w:t>
      </w:r>
    </w:p>
    <w:p w14:paraId="14BA3185" w14:textId="77777777" w:rsidR="00694A65" w:rsidRPr="00686CA7" w:rsidRDefault="00686CA7" w:rsidP="00686CA7">
      <w:pPr>
        <w:pStyle w:val="ListBullet"/>
        <w:numPr>
          <w:ilvl w:val="1"/>
          <w:numId w:val="29"/>
        </w:numPr>
        <w:rPr>
          <w:b/>
          <w:bCs/>
          <w:color w:val="262626" w:themeColor="text1" w:themeTint="D9"/>
          <w:sz w:val="24"/>
          <w:szCs w:val="24"/>
        </w:rPr>
      </w:pPr>
      <w:r>
        <w:rPr>
          <w:color w:val="262626" w:themeColor="text1" w:themeTint="D9"/>
        </w:rPr>
        <w:t>English: Fluent</w:t>
      </w:r>
    </w:p>
    <w:p w14:paraId="460A6D72" w14:textId="77777777" w:rsidR="00686CA7" w:rsidRPr="00686CA7" w:rsidRDefault="00686CA7" w:rsidP="00686CA7">
      <w:pPr>
        <w:pStyle w:val="ListBullet"/>
        <w:numPr>
          <w:ilvl w:val="1"/>
          <w:numId w:val="29"/>
        </w:numPr>
        <w:rPr>
          <w:b/>
          <w:bCs/>
          <w:color w:val="262626" w:themeColor="text1" w:themeTint="D9"/>
          <w:sz w:val="24"/>
          <w:szCs w:val="24"/>
        </w:rPr>
      </w:pPr>
      <w:r>
        <w:rPr>
          <w:color w:val="262626" w:themeColor="text1" w:themeTint="D9"/>
        </w:rPr>
        <w:t>Arabic:  Fluent</w:t>
      </w:r>
    </w:p>
    <w:p w14:paraId="191575C0" w14:textId="77777777" w:rsidR="006270A9" w:rsidRPr="00AA2EA3" w:rsidRDefault="00686CA7" w:rsidP="00EA101B">
      <w:pPr>
        <w:pStyle w:val="ListBullet"/>
        <w:numPr>
          <w:ilvl w:val="1"/>
          <w:numId w:val="29"/>
        </w:numPr>
        <w:rPr>
          <w:b/>
          <w:bCs/>
          <w:color w:val="262626" w:themeColor="text1" w:themeTint="D9"/>
          <w:sz w:val="24"/>
          <w:szCs w:val="24"/>
        </w:rPr>
      </w:pPr>
      <w:r>
        <w:rPr>
          <w:color w:val="262626" w:themeColor="text1" w:themeTint="D9"/>
        </w:rPr>
        <w:t xml:space="preserve">Spanish: intermediate   </w:t>
      </w:r>
    </w:p>
    <w:p w14:paraId="6752F73A" w14:textId="77777777" w:rsidR="00AA2EA3" w:rsidRPr="00EA101B" w:rsidRDefault="00AA2EA3" w:rsidP="00AA2EA3">
      <w:pPr>
        <w:pStyle w:val="ListBullet"/>
        <w:numPr>
          <w:ilvl w:val="0"/>
          <w:numId w:val="0"/>
        </w:numPr>
        <w:ind w:left="648"/>
        <w:rPr>
          <w:b/>
          <w:bCs/>
          <w:color w:val="262626" w:themeColor="text1" w:themeTint="D9"/>
          <w:sz w:val="24"/>
          <w:szCs w:val="24"/>
        </w:rPr>
      </w:pPr>
    </w:p>
    <w:p w14:paraId="74E359EA" w14:textId="77777777" w:rsidR="006270A9" w:rsidRDefault="00694A65" w:rsidP="00694A65">
      <w:pPr>
        <w:pStyle w:val="Heading2"/>
      </w:pPr>
      <w:r>
        <w:t>learning ability</w:t>
      </w:r>
    </w:p>
    <w:p w14:paraId="50FD4AC9" w14:textId="77777777" w:rsidR="006270A9" w:rsidRDefault="00124F96" w:rsidP="00EA101B">
      <w:r>
        <w:t>A</w:t>
      </w:r>
      <w:r w:rsidR="00EA101B">
        <w:t xml:space="preserve"> fast learner, multitasker and dependable.</w:t>
      </w:r>
    </w:p>
    <w:p w14:paraId="202AE6B3" w14:textId="77777777" w:rsidR="00AA2EA3" w:rsidRDefault="00AA2EA3" w:rsidP="00EA101B"/>
    <w:sdt>
      <w:sdtPr>
        <w:alias w:val="Leadership:"/>
        <w:tag w:val="Leadership:"/>
        <w:id w:val="1837562325"/>
        <w:placeholder>
          <w:docPart w:val="407C3525C5BE444EB9AB2FB319406799"/>
        </w:placeholder>
        <w:temporary/>
        <w:showingPlcHdr/>
      </w:sdtPr>
      <w:sdtContent>
        <w:p w14:paraId="28E12729" w14:textId="77777777" w:rsidR="006270A9" w:rsidRDefault="009D5933">
          <w:pPr>
            <w:pStyle w:val="Heading2"/>
          </w:pPr>
          <w:r>
            <w:t>Leadership</w:t>
          </w:r>
        </w:p>
      </w:sdtContent>
    </w:sdt>
    <w:p w14:paraId="60A82A55" w14:textId="4ACF9659" w:rsidR="006270A9" w:rsidRDefault="00A00269" w:rsidP="0094607A">
      <w:pPr>
        <w:pStyle w:val="ListBullet"/>
        <w:numPr>
          <w:ilvl w:val="0"/>
          <w:numId w:val="0"/>
        </w:numPr>
        <w:ind w:left="216"/>
      </w:pPr>
      <w:r>
        <w:t>Lead and organize a group of people.</w:t>
      </w:r>
    </w:p>
    <w:p w14:paraId="18C7B36B" w14:textId="403AD69B" w:rsidR="008B44D9" w:rsidRDefault="008B44D9" w:rsidP="0094607A">
      <w:pPr>
        <w:pStyle w:val="ListBullet"/>
        <w:numPr>
          <w:ilvl w:val="0"/>
          <w:numId w:val="0"/>
        </w:numPr>
        <w:ind w:left="216"/>
      </w:pPr>
    </w:p>
    <w:p w14:paraId="2C47BDC5" w14:textId="77777777" w:rsidR="008B44D9" w:rsidRDefault="008B44D9" w:rsidP="0094607A">
      <w:pPr>
        <w:pStyle w:val="ListBullet"/>
        <w:numPr>
          <w:ilvl w:val="0"/>
          <w:numId w:val="0"/>
        </w:numPr>
        <w:ind w:left="216"/>
      </w:pPr>
    </w:p>
    <w:p w14:paraId="2E6CE1EF" w14:textId="77777777" w:rsidR="00510BA7" w:rsidRDefault="00510BA7" w:rsidP="00AA2EA3">
      <w:pPr>
        <w:pStyle w:val="ListBullet"/>
        <w:numPr>
          <w:ilvl w:val="0"/>
          <w:numId w:val="0"/>
        </w:numPr>
      </w:pPr>
    </w:p>
    <w:sdt>
      <w:sdtPr>
        <w:alias w:val="Experience:"/>
        <w:tag w:val="Experience:"/>
        <w:id w:val="171684534"/>
        <w:placeholder>
          <w:docPart w:val="E6231879ECCA4CFFBAFD98AAD9EA711A"/>
        </w:placeholder>
        <w:temporary/>
        <w:showingPlcHdr/>
      </w:sdtPr>
      <w:sdtContent>
        <w:p w14:paraId="22246C9C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1BD61E92" w14:textId="54624870" w:rsidR="007133F6" w:rsidRDefault="005347CB" w:rsidP="007968A1">
      <w:pPr>
        <w:pStyle w:val="Heading2"/>
      </w:pPr>
      <w:r>
        <w:t>order entry</w:t>
      </w:r>
      <w:r w:rsidR="00BF70F6">
        <w:t xml:space="preserve"> analyst </w:t>
      </w:r>
      <w:r w:rsidR="00E52FFB">
        <w:t xml:space="preserve">| Medvantx </w:t>
      </w:r>
      <w:r w:rsidR="00347DD4">
        <w:t xml:space="preserve">| 4/27/2020_ </w:t>
      </w:r>
      <w:r w:rsidR="007027FC">
        <w:t>6/1/2022</w:t>
      </w:r>
    </w:p>
    <w:p w14:paraId="260EC65B" w14:textId="5CA7333F" w:rsidR="007133F6" w:rsidRPr="007133F6" w:rsidRDefault="007133F6" w:rsidP="007133F6">
      <w:r w:rsidRPr="007133F6">
        <w:t xml:space="preserve">Ensures efficient, accurate prescription services for patients. Responsibilities include data entry, </w:t>
      </w:r>
      <w:proofErr w:type="gramStart"/>
      <w:r w:rsidR="00BF70F6">
        <w:t>analyze</w:t>
      </w:r>
      <w:proofErr w:type="gramEnd"/>
      <w:r w:rsidR="00BF70F6">
        <w:t xml:space="preserve"> data, and </w:t>
      </w:r>
      <w:r w:rsidRPr="007133F6">
        <w:t>departmental routing</w:t>
      </w:r>
      <w:r w:rsidR="00BF70F6">
        <w:t>.</w:t>
      </w:r>
    </w:p>
    <w:p w14:paraId="6C83EDC0" w14:textId="77777777" w:rsidR="007133F6" w:rsidRDefault="007133F6" w:rsidP="007968A1">
      <w:pPr>
        <w:pStyle w:val="Heading2"/>
      </w:pPr>
    </w:p>
    <w:p w14:paraId="6A676DE4" w14:textId="005F8BD4" w:rsidR="009E5510" w:rsidRDefault="009E5510" w:rsidP="007968A1">
      <w:pPr>
        <w:pStyle w:val="Heading2"/>
      </w:pPr>
      <w:r>
        <w:t xml:space="preserve">Outreach and transportation Employee | </w:t>
      </w:r>
      <w:r w:rsidR="007968A1">
        <w:t>City of sioux falls</w:t>
      </w:r>
      <w:r>
        <w:t xml:space="preserve"> | 4/1/2019_ </w:t>
      </w:r>
      <w:r w:rsidR="00502BFF">
        <w:t>06/07/2019</w:t>
      </w:r>
    </w:p>
    <w:p w14:paraId="781C5A98" w14:textId="1ACD10A3" w:rsidR="00981DDB" w:rsidRPr="00981DDB" w:rsidRDefault="00981DDB" w:rsidP="00981DDB">
      <w:r>
        <w:t xml:space="preserve">Data entry, interpreting, and </w:t>
      </w:r>
      <w:proofErr w:type="gramStart"/>
      <w:r>
        <w:t>provide</w:t>
      </w:r>
      <w:proofErr w:type="gramEnd"/>
      <w:r>
        <w:t xml:space="preserve"> transportation to the patients.</w:t>
      </w:r>
    </w:p>
    <w:p w14:paraId="34AABF4E" w14:textId="145F21DD" w:rsidR="00AC56CD" w:rsidRDefault="00AC56CD" w:rsidP="00AC56CD">
      <w:pPr>
        <w:pStyle w:val="Heading2"/>
      </w:pPr>
      <w:r>
        <w:t>Interpreter | </w:t>
      </w:r>
      <w:r w:rsidR="009B31B9">
        <w:t>Lutheran social services</w:t>
      </w:r>
      <w:r>
        <w:t> | 11/27/2017</w:t>
      </w:r>
      <w:r w:rsidR="005671DF">
        <w:t xml:space="preserve"> _ </w:t>
      </w:r>
      <w:r w:rsidR="00502BFF">
        <w:t>06/28/2019</w:t>
      </w:r>
    </w:p>
    <w:p w14:paraId="1579DCD8" w14:textId="77777777" w:rsidR="00AC56CD" w:rsidRPr="00AC56CD" w:rsidRDefault="00AC56CD" w:rsidP="00AC56CD">
      <w:r w:rsidRPr="00AC56CD">
        <w:t>Provide professional verbal and/or written interpretation to organizations throughout the tri-state area.</w:t>
      </w:r>
    </w:p>
    <w:p w14:paraId="7F1A0536" w14:textId="77777777" w:rsidR="006270A9" w:rsidRDefault="0094607A" w:rsidP="0094607A">
      <w:pPr>
        <w:pStyle w:val="Heading2"/>
      </w:pPr>
      <w:r>
        <w:t>MA</w:t>
      </w:r>
      <w:r w:rsidR="009D5933">
        <w:t> | </w:t>
      </w:r>
      <w:r>
        <w:t>Jcpenney</w:t>
      </w:r>
      <w:r w:rsidR="009D5933">
        <w:t> | </w:t>
      </w:r>
      <w:r>
        <w:t>9/10/2017</w:t>
      </w:r>
      <w:r w:rsidR="009E7018">
        <w:t xml:space="preserve"> To 12/2017</w:t>
      </w:r>
    </w:p>
    <w:p w14:paraId="2446D20B" w14:textId="77777777" w:rsidR="00F010DC" w:rsidRDefault="00F010DC" w:rsidP="00F010DC">
      <w:r>
        <w:t xml:space="preserve">The Merchandise Associate’s role is to take ownership of their assigned area, engage with Supervisors and peers </w:t>
      </w:r>
      <w:proofErr w:type="gramStart"/>
      <w:r>
        <w:t>in order to</w:t>
      </w:r>
      <w:proofErr w:type="gramEnd"/>
      <w:r>
        <w:t xml:space="preserve"> deliver an amazing shopping experience that will delight the customers.</w:t>
      </w:r>
    </w:p>
    <w:p w14:paraId="4BF4B95A" w14:textId="77777777" w:rsidR="00F010DC" w:rsidRDefault="00F010DC" w:rsidP="00F010DC">
      <w:r>
        <w:t>Solve problems and make smart decisions that drive sales, profit or customer service, execute the work efficiently and effectively, inspire strong performance.</w:t>
      </w:r>
    </w:p>
    <w:p w14:paraId="067784DF" w14:textId="77777777" w:rsidR="00F010DC" w:rsidRDefault="00F010DC" w:rsidP="00F010DC">
      <w:r>
        <w:t>Responsibilities:</w:t>
      </w:r>
    </w:p>
    <w:p w14:paraId="323103F4" w14:textId="77777777" w:rsidR="006270A9" w:rsidRDefault="0094607A" w:rsidP="0094607A">
      <w:pPr>
        <w:pStyle w:val="ListBullet"/>
      </w:pPr>
      <w:r>
        <w:t>Costumer Service</w:t>
      </w:r>
    </w:p>
    <w:p w14:paraId="1D71702C" w14:textId="77777777" w:rsidR="0094607A" w:rsidRDefault="0094607A" w:rsidP="0094607A">
      <w:pPr>
        <w:pStyle w:val="ListBullet"/>
      </w:pPr>
      <w:r>
        <w:t xml:space="preserve">Sales </w:t>
      </w:r>
    </w:p>
    <w:p w14:paraId="23E91B3B" w14:textId="77777777" w:rsidR="0094607A" w:rsidRDefault="0094607A" w:rsidP="00D655F0">
      <w:pPr>
        <w:pStyle w:val="ListBullet"/>
      </w:pPr>
      <w:r>
        <w:t>Support a learning environment</w:t>
      </w:r>
      <w:r w:rsidR="00F010DC">
        <w:t xml:space="preserve"> and training.</w:t>
      </w:r>
    </w:p>
    <w:p w14:paraId="40C678B5" w14:textId="77777777" w:rsidR="006270A9" w:rsidRDefault="0071477C" w:rsidP="0071477C">
      <w:pPr>
        <w:pStyle w:val="Heading2"/>
      </w:pPr>
      <w:r>
        <w:t>Sales Associate</w:t>
      </w:r>
      <w:r w:rsidR="009D5933">
        <w:t> | </w:t>
      </w:r>
      <w:r>
        <w:t>jcpenny</w:t>
      </w:r>
      <w:r w:rsidR="009D5933">
        <w:t> | </w:t>
      </w:r>
      <w:r>
        <w:t>2/2017 To 9/2017</w:t>
      </w:r>
    </w:p>
    <w:p w14:paraId="19117C2B" w14:textId="0136143C" w:rsidR="001B29CF" w:rsidRPr="0071477C" w:rsidRDefault="0071477C" w:rsidP="0071477C">
      <w:pPr>
        <w:pStyle w:val="ListBullet"/>
        <w:rPr>
          <w:rFonts w:asciiTheme="majorHAnsi" w:hAnsiTheme="majorHAnsi"/>
        </w:rPr>
      </w:pPr>
      <w:r w:rsidRPr="0071477C">
        <w:rPr>
          <w:rFonts w:asciiTheme="majorHAnsi" w:hAnsiTheme="majorHAnsi"/>
          <w:color w:val="444444"/>
          <w:shd w:val="clear" w:color="auto" w:fill="FFFFFF"/>
        </w:rPr>
        <w:t xml:space="preserve">Greeting customers, assisting guests with finding merchandise, </w:t>
      </w:r>
      <w:r w:rsidR="00A974CC" w:rsidRPr="0071477C">
        <w:rPr>
          <w:rFonts w:asciiTheme="majorHAnsi" w:hAnsiTheme="majorHAnsi"/>
          <w:color w:val="444444"/>
          <w:shd w:val="clear" w:color="auto" w:fill="FFFFFF"/>
        </w:rPr>
        <w:t>stocking,</w:t>
      </w:r>
      <w:r w:rsidRPr="0071477C">
        <w:rPr>
          <w:rFonts w:asciiTheme="majorHAnsi" w:hAnsiTheme="majorHAnsi"/>
          <w:color w:val="444444"/>
          <w:shd w:val="clear" w:color="auto" w:fill="FFFFFF"/>
        </w:rPr>
        <w:t xml:space="preserve"> and organizing </w:t>
      </w:r>
      <w:proofErr w:type="gramStart"/>
      <w:r w:rsidRPr="0071477C">
        <w:rPr>
          <w:rFonts w:asciiTheme="majorHAnsi" w:hAnsiTheme="majorHAnsi"/>
          <w:color w:val="444444"/>
          <w:shd w:val="clear" w:color="auto" w:fill="FFFFFF"/>
        </w:rPr>
        <w:t>product</w:t>
      </w:r>
      <w:proofErr w:type="gramEnd"/>
      <w:r w:rsidRPr="0071477C">
        <w:rPr>
          <w:rFonts w:asciiTheme="majorHAnsi" w:hAnsiTheme="majorHAnsi"/>
          <w:color w:val="444444"/>
          <w:shd w:val="clear" w:color="auto" w:fill="FFFFFF"/>
        </w:rPr>
        <w:t xml:space="preserve"> on the sales floor, ringing up purchases, and handling returns and other discrepancies.</w:t>
      </w:r>
    </w:p>
    <w:p w14:paraId="4ED52AE1" w14:textId="77777777" w:rsidR="0071477C" w:rsidRDefault="0071477C" w:rsidP="0071477C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color w:val="444444"/>
          <w:shd w:val="clear" w:color="auto" w:fill="FFFFFF"/>
        </w:rPr>
      </w:pPr>
    </w:p>
    <w:p w14:paraId="62DAC87C" w14:textId="77777777" w:rsidR="0071477C" w:rsidRDefault="0071477C" w:rsidP="0071477C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color w:val="444444"/>
          <w:shd w:val="clear" w:color="auto" w:fill="FFFFFF"/>
        </w:rPr>
      </w:pPr>
    </w:p>
    <w:p w14:paraId="7E4A3993" w14:textId="77777777" w:rsidR="0071477C" w:rsidRDefault="0071477C" w:rsidP="0071477C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</w:pPr>
      <w:r w:rsidRPr="0071477C"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 xml:space="preserve">Interpreter | UNHCR | </w:t>
      </w:r>
      <w:r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  <w:t>4/2015 TO 10/2016</w:t>
      </w:r>
    </w:p>
    <w:p w14:paraId="008FB843" w14:textId="77777777" w:rsidR="0071477C" w:rsidRDefault="0071477C" w:rsidP="0071477C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color w:val="444444"/>
          <w:shd w:val="clear" w:color="auto" w:fill="FFFFFF"/>
        </w:rPr>
      </w:pPr>
      <w:r>
        <w:rPr>
          <w:rFonts w:asciiTheme="majorHAnsi" w:hAnsiTheme="majorHAnsi"/>
          <w:color w:val="444444"/>
          <w:shd w:val="clear" w:color="auto" w:fill="FFFFFF"/>
        </w:rPr>
        <w:t>Voluntary Work as an Arabic Interpreter for the refugees.</w:t>
      </w:r>
    </w:p>
    <w:p w14:paraId="249C9F8F" w14:textId="77777777" w:rsidR="0071477C" w:rsidRDefault="0071477C" w:rsidP="0071477C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bCs/>
          <w:color w:val="262626" w:themeColor="text1" w:themeTint="D9"/>
          <w:sz w:val="24"/>
          <w:szCs w:val="24"/>
        </w:rPr>
      </w:pPr>
    </w:p>
    <w:p w14:paraId="27A1F3CA" w14:textId="3DD3B7DB" w:rsidR="0071477C" w:rsidRDefault="0071477C" w:rsidP="0071477C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color w:val="808080" w:themeColor="background1" w:themeShade="80"/>
        </w:rPr>
      </w:pPr>
    </w:p>
    <w:p w14:paraId="7E41287E" w14:textId="24BB651B" w:rsidR="00B30B97" w:rsidRDefault="00B30B97" w:rsidP="0071477C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color w:val="808080" w:themeColor="background1" w:themeShade="80"/>
        </w:rPr>
      </w:pPr>
    </w:p>
    <w:p w14:paraId="4422960C" w14:textId="7DE33102" w:rsidR="00B30B97" w:rsidRDefault="00B30B97" w:rsidP="0071477C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color w:val="808080" w:themeColor="background1" w:themeShade="80"/>
        </w:rPr>
      </w:pPr>
    </w:p>
    <w:p w14:paraId="0FDC1416" w14:textId="08FB5B4C" w:rsidR="00B30B97" w:rsidRDefault="00B30B97" w:rsidP="0071477C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color w:val="808080" w:themeColor="background1" w:themeShade="80"/>
        </w:rPr>
      </w:pPr>
    </w:p>
    <w:p w14:paraId="2DEA3B24" w14:textId="0DEBA754" w:rsidR="00B30B97" w:rsidRDefault="00B30B97" w:rsidP="0071477C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color w:val="808080" w:themeColor="background1" w:themeShade="80"/>
        </w:rPr>
      </w:pPr>
    </w:p>
    <w:p w14:paraId="247EED6D" w14:textId="34673302" w:rsidR="00B30B97" w:rsidRDefault="00B30B97" w:rsidP="0071477C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color w:val="808080" w:themeColor="background1" w:themeShade="80"/>
        </w:rPr>
      </w:pPr>
    </w:p>
    <w:p w14:paraId="761CA758" w14:textId="444CD015" w:rsidR="00B30B97" w:rsidRDefault="00B30B97" w:rsidP="0071477C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color w:val="808080" w:themeColor="background1" w:themeShade="80"/>
        </w:rPr>
      </w:pPr>
    </w:p>
    <w:p w14:paraId="51D78BDF" w14:textId="551DC679" w:rsidR="00B30B97" w:rsidRDefault="00B30B97" w:rsidP="0071477C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color w:val="808080" w:themeColor="background1" w:themeShade="80"/>
        </w:rPr>
      </w:pPr>
    </w:p>
    <w:p w14:paraId="7253EF57" w14:textId="1911BF37" w:rsidR="00B30B97" w:rsidRDefault="00B30B97" w:rsidP="0071477C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color w:val="808080" w:themeColor="background1" w:themeShade="80"/>
        </w:rPr>
      </w:pPr>
    </w:p>
    <w:p w14:paraId="0B124C43" w14:textId="77777777" w:rsidR="00136700" w:rsidRDefault="00136700" w:rsidP="009D3FA7">
      <w:pPr>
        <w:pStyle w:val="ListBullet"/>
        <w:numPr>
          <w:ilvl w:val="0"/>
          <w:numId w:val="0"/>
        </w:numPr>
        <w:rPr>
          <w:rFonts w:asciiTheme="majorHAnsi" w:hAnsiTheme="majorHAnsi"/>
          <w:color w:val="808080" w:themeColor="background1" w:themeShade="80"/>
        </w:rPr>
      </w:pPr>
    </w:p>
    <w:p w14:paraId="58046730" w14:textId="77777777" w:rsidR="00DC33C5" w:rsidRDefault="00DC33C5" w:rsidP="0071477C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color w:val="808080" w:themeColor="background1" w:themeShade="80"/>
        </w:rPr>
      </w:pPr>
    </w:p>
    <w:p w14:paraId="3BF79183" w14:textId="77777777" w:rsidR="00DC33C5" w:rsidRPr="00DC33C5" w:rsidRDefault="00DC33C5" w:rsidP="0071477C">
      <w:pPr>
        <w:pStyle w:val="ListBullet"/>
        <w:numPr>
          <w:ilvl w:val="0"/>
          <w:numId w:val="0"/>
        </w:numPr>
        <w:ind w:left="216" w:hanging="216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  <w:r w:rsidRPr="00DC33C5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t>References</w:t>
      </w:r>
    </w:p>
    <w:p w14:paraId="4D955E36" w14:textId="77777777" w:rsidR="00DC33C5" w:rsidRDefault="00DC33C5" w:rsidP="009D3FA7">
      <w:pPr>
        <w:pStyle w:val="ListBullet"/>
        <w:numPr>
          <w:ilvl w:val="0"/>
          <w:numId w:val="0"/>
        </w:numPr>
        <w:rPr>
          <w:rFonts w:asciiTheme="majorHAnsi" w:hAnsiTheme="majorHAnsi"/>
          <w:color w:val="808080" w:themeColor="background1" w:themeShade="80"/>
        </w:rPr>
      </w:pPr>
    </w:p>
    <w:p w14:paraId="1F9994FC" w14:textId="6202B0E2" w:rsidR="009D3FA7" w:rsidRPr="00E40C7C" w:rsidRDefault="009D3FA7" w:rsidP="009D3FA7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40C7C">
        <w:rPr>
          <w:rFonts w:ascii="Times New Roman" w:hAnsi="Times New Roman" w:cs="Times New Roman"/>
          <w:i/>
          <w:iCs/>
          <w:sz w:val="28"/>
          <w:szCs w:val="28"/>
        </w:rPr>
        <w:t>Feras</w:t>
      </w:r>
      <w:proofErr w:type="spellEnd"/>
      <w:r w:rsidRPr="00E40C7C">
        <w:rPr>
          <w:rFonts w:ascii="Times New Roman" w:hAnsi="Times New Roman" w:cs="Times New Roman"/>
          <w:i/>
          <w:iCs/>
          <w:sz w:val="28"/>
          <w:szCs w:val="28"/>
        </w:rPr>
        <w:t xml:space="preserve"> Derany, Database analyst for Lutheran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40C7C">
        <w:rPr>
          <w:rFonts w:ascii="Times New Roman" w:hAnsi="Times New Roman" w:cs="Times New Roman"/>
          <w:i/>
          <w:iCs/>
          <w:sz w:val="28"/>
          <w:szCs w:val="28"/>
        </w:rPr>
        <w:t xml:space="preserve">ocial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40C7C">
        <w:rPr>
          <w:rFonts w:ascii="Times New Roman" w:hAnsi="Times New Roman" w:cs="Times New Roman"/>
          <w:i/>
          <w:iCs/>
          <w:sz w:val="28"/>
          <w:szCs w:val="28"/>
        </w:rPr>
        <w:t xml:space="preserve">ervices </w:t>
      </w:r>
    </w:p>
    <w:p w14:paraId="61F54DFA" w14:textId="77777777" w:rsidR="009D3FA7" w:rsidRDefault="009D3FA7" w:rsidP="009D3FA7">
      <w:pPr>
        <w:pStyle w:val="ListParagraph"/>
        <w:autoSpaceDE w:val="0"/>
        <w:autoSpaceDN w:val="0"/>
        <w:adjustRightInd w:val="0"/>
        <w:spacing w:after="0" w:line="360" w:lineRule="auto"/>
        <w:ind w:right="283"/>
        <w:rPr>
          <w:rFonts w:ascii="Times New Roman" w:hAnsi="Times New Roman" w:cs="Times New Roman"/>
          <w:i/>
          <w:iCs/>
          <w:sz w:val="28"/>
          <w:szCs w:val="28"/>
        </w:rPr>
      </w:pPr>
      <w:r w:rsidRPr="00E40C7C">
        <w:rPr>
          <w:rFonts w:ascii="Times New Roman" w:hAnsi="Times New Roman" w:cs="Times New Roman"/>
          <w:i/>
          <w:iCs/>
          <w:sz w:val="28"/>
          <w:szCs w:val="28"/>
        </w:rPr>
        <w:t>Sioux Falls, SD Mob.605-254-2852.</w:t>
      </w:r>
    </w:p>
    <w:p w14:paraId="3CF972C4" w14:textId="0D8586CD" w:rsidR="009D3FA7" w:rsidRDefault="009D3FA7" w:rsidP="009D3FA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right="28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Kathy Retzlaff, Supervisor at Lutheran Social Services</w:t>
      </w:r>
    </w:p>
    <w:p w14:paraId="2E1FAF07" w14:textId="5CF5EA27" w:rsidR="009D3FA7" w:rsidRDefault="009D3FA7" w:rsidP="009D3FA7">
      <w:pPr>
        <w:pStyle w:val="ListParagraph"/>
        <w:autoSpaceDE w:val="0"/>
        <w:autoSpaceDN w:val="0"/>
        <w:adjustRightInd w:val="0"/>
        <w:spacing w:after="0" w:line="360" w:lineRule="auto"/>
        <w:ind w:right="28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Sioux Falls, SD Phone: 605-731-2000</w:t>
      </w:r>
    </w:p>
    <w:p w14:paraId="5CA3CE26" w14:textId="5BD430AC" w:rsidR="009D3FA7" w:rsidRDefault="009D3FA7" w:rsidP="009D3FA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ind w:right="28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Khaled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Chebib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Vice President at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Cititbank</w:t>
      </w:r>
      <w:proofErr w:type="spellEnd"/>
    </w:p>
    <w:p w14:paraId="1BD0A09F" w14:textId="016A5ED3" w:rsidR="009D3FA7" w:rsidRPr="009D3FA7" w:rsidRDefault="009D3FA7" w:rsidP="009D3FA7">
      <w:pPr>
        <w:pStyle w:val="ListParagraph"/>
        <w:autoSpaceDE w:val="0"/>
        <w:autoSpaceDN w:val="0"/>
        <w:adjustRightInd w:val="0"/>
        <w:spacing w:after="0" w:line="360" w:lineRule="auto"/>
        <w:ind w:right="28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Sioux Falls, SD Mob.314-603-7331</w:t>
      </w:r>
    </w:p>
    <w:p w14:paraId="53A3A79B" w14:textId="77777777" w:rsidR="00DC33C5" w:rsidRPr="0071477C" w:rsidRDefault="00DC33C5" w:rsidP="0071477C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color w:val="808080" w:themeColor="background1" w:themeShade="80"/>
        </w:rPr>
      </w:pPr>
    </w:p>
    <w:sectPr w:rsidR="00DC33C5" w:rsidRPr="0071477C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060AD" w14:textId="77777777" w:rsidR="000A795E" w:rsidRDefault="000A795E">
      <w:pPr>
        <w:spacing w:after="0"/>
      </w:pPr>
      <w:r>
        <w:separator/>
      </w:r>
    </w:p>
  </w:endnote>
  <w:endnote w:type="continuationSeparator" w:id="0">
    <w:p w14:paraId="546083BF" w14:textId="77777777" w:rsidR="000A795E" w:rsidRDefault="000A79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B0948" w14:textId="77777777" w:rsidR="006270A9" w:rsidRDefault="009D5933">
    <w:pPr>
      <w:pStyle w:val="Footer"/>
    </w:pPr>
    <w:r>
      <w:t xml:space="preserve">Page </w:t>
    </w:r>
    <w:r w:rsidR="004A5575">
      <w:fldChar w:fldCharType="begin"/>
    </w:r>
    <w:r>
      <w:instrText xml:space="preserve"> PAGE   \* MERGEFORMAT </w:instrText>
    </w:r>
    <w:r w:rsidR="004A5575">
      <w:fldChar w:fldCharType="separate"/>
    </w:r>
    <w:r w:rsidR="007968A1">
      <w:rPr>
        <w:noProof/>
      </w:rPr>
      <w:t>2</w:t>
    </w:r>
    <w:r w:rsidR="004A557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B089D" w14:textId="77777777" w:rsidR="000A795E" w:rsidRDefault="000A795E">
      <w:pPr>
        <w:spacing w:after="0"/>
      </w:pPr>
      <w:r>
        <w:separator/>
      </w:r>
    </w:p>
  </w:footnote>
  <w:footnote w:type="continuationSeparator" w:id="0">
    <w:p w14:paraId="4C8F0FB4" w14:textId="77777777" w:rsidR="000A795E" w:rsidRDefault="000A79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327E7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9683F39"/>
    <w:multiLevelType w:val="multilevel"/>
    <w:tmpl w:val="5E86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9700C43"/>
    <w:multiLevelType w:val="hybridMultilevel"/>
    <w:tmpl w:val="159E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060A6"/>
    <w:multiLevelType w:val="hybridMultilevel"/>
    <w:tmpl w:val="F6C2359E"/>
    <w:lvl w:ilvl="0" w:tplc="4424729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570606">
    <w:abstractNumId w:val="9"/>
  </w:num>
  <w:num w:numId="2" w16cid:durableId="1933122047">
    <w:abstractNumId w:val="9"/>
    <w:lvlOverride w:ilvl="0">
      <w:startOverride w:val="1"/>
    </w:lvlOverride>
  </w:num>
  <w:num w:numId="3" w16cid:durableId="1772822357">
    <w:abstractNumId w:val="9"/>
    <w:lvlOverride w:ilvl="0">
      <w:startOverride w:val="1"/>
    </w:lvlOverride>
  </w:num>
  <w:num w:numId="4" w16cid:durableId="1168056498">
    <w:abstractNumId w:val="9"/>
    <w:lvlOverride w:ilvl="0">
      <w:startOverride w:val="1"/>
    </w:lvlOverride>
  </w:num>
  <w:num w:numId="5" w16cid:durableId="275408500">
    <w:abstractNumId w:val="8"/>
  </w:num>
  <w:num w:numId="6" w16cid:durableId="390158515">
    <w:abstractNumId w:val="7"/>
  </w:num>
  <w:num w:numId="7" w16cid:durableId="365758622">
    <w:abstractNumId w:val="6"/>
  </w:num>
  <w:num w:numId="8" w16cid:durableId="1964923622">
    <w:abstractNumId w:val="5"/>
  </w:num>
  <w:num w:numId="9" w16cid:durableId="156305893">
    <w:abstractNumId w:val="4"/>
  </w:num>
  <w:num w:numId="10" w16cid:durableId="1018847538">
    <w:abstractNumId w:val="3"/>
  </w:num>
  <w:num w:numId="11" w16cid:durableId="1147556220">
    <w:abstractNumId w:val="2"/>
  </w:num>
  <w:num w:numId="12" w16cid:durableId="1869029505">
    <w:abstractNumId w:val="1"/>
  </w:num>
  <w:num w:numId="13" w16cid:durableId="195511685">
    <w:abstractNumId w:val="0"/>
  </w:num>
  <w:num w:numId="14" w16cid:durableId="1958370773">
    <w:abstractNumId w:val="13"/>
  </w:num>
  <w:num w:numId="15" w16cid:durableId="2146115709">
    <w:abstractNumId w:val="17"/>
  </w:num>
  <w:num w:numId="16" w16cid:durableId="1127237211">
    <w:abstractNumId w:val="12"/>
  </w:num>
  <w:num w:numId="17" w16cid:durableId="1585264514">
    <w:abstractNumId w:val="16"/>
  </w:num>
  <w:num w:numId="18" w16cid:durableId="1943880241">
    <w:abstractNumId w:val="10"/>
  </w:num>
  <w:num w:numId="19" w16cid:durableId="1586917772">
    <w:abstractNumId w:val="20"/>
  </w:num>
  <w:num w:numId="20" w16cid:durableId="1368329842">
    <w:abstractNumId w:val="18"/>
  </w:num>
  <w:num w:numId="21" w16cid:durableId="1763840904">
    <w:abstractNumId w:val="11"/>
  </w:num>
  <w:num w:numId="22" w16cid:durableId="409042583">
    <w:abstractNumId w:val="15"/>
  </w:num>
  <w:num w:numId="23" w16cid:durableId="1690326138">
    <w:abstractNumId w:val="19"/>
  </w:num>
  <w:num w:numId="24" w16cid:durableId="1725987284">
    <w:abstractNumId w:val="21"/>
  </w:num>
  <w:num w:numId="25" w16cid:durableId="256182712">
    <w:abstractNumId w:val="11"/>
  </w:num>
  <w:num w:numId="26" w16cid:durableId="642085301">
    <w:abstractNumId w:val="11"/>
  </w:num>
  <w:num w:numId="27" w16cid:durableId="4786926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669414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814299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69122142">
    <w:abstractNumId w:val="11"/>
  </w:num>
  <w:num w:numId="31" w16cid:durableId="1034186756">
    <w:abstractNumId w:val="11"/>
  </w:num>
  <w:num w:numId="32" w16cid:durableId="1125999409">
    <w:abstractNumId w:val="11"/>
  </w:num>
  <w:num w:numId="33" w16cid:durableId="1031414264">
    <w:abstractNumId w:val="11"/>
  </w:num>
  <w:num w:numId="34" w16cid:durableId="1407148021">
    <w:abstractNumId w:val="11"/>
  </w:num>
  <w:num w:numId="35" w16cid:durableId="817771977">
    <w:abstractNumId w:val="11"/>
  </w:num>
  <w:num w:numId="36" w16cid:durableId="6643511">
    <w:abstractNumId w:val="14"/>
  </w:num>
  <w:num w:numId="37" w16cid:durableId="668558895">
    <w:abstractNumId w:val="11"/>
  </w:num>
  <w:num w:numId="38" w16cid:durableId="75686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07A"/>
    <w:rsid w:val="00037600"/>
    <w:rsid w:val="000A06BA"/>
    <w:rsid w:val="000A4F59"/>
    <w:rsid w:val="000A4FED"/>
    <w:rsid w:val="000A795E"/>
    <w:rsid w:val="000C4B11"/>
    <w:rsid w:val="00101306"/>
    <w:rsid w:val="00107832"/>
    <w:rsid w:val="00124F96"/>
    <w:rsid w:val="00130D37"/>
    <w:rsid w:val="00136700"/>
    <w:rsid w:val="00141A4C"/>
    <w:rsid w:val="001744F6"/>
    <w:rsid w:val="0018043D"/>
    <w:rsid w:val="00186C92"/>
    <w:rsid w:val="001B29CF"/>
    <w:rsid w:val="001E2132"/>
    <w:rsid w:val="002254F8"/>
    <w:rsid w:val="00263B6A"/>
    <w:rsid w:val="0028220F"/>
    <w:rsid w:val="002A4BAE"/>
    <w:rsid w:val="002B3D2A"/>
    <w:rsid w:val="002B5403"/>
    <w:rsid w:val="003062D7"/>
    <w:rsid w:val="00347DD4"/>
    <w:rsid w:val="00356C14"/>
    <w:rsid w:val="003F1B61"/>
    <w:rsid w:val="004A4AF4"/>
    <w:rsid w:val="004A5575"/>
    <w:rsid w:val="004B1CE3"/>
    <w:rsid w:val="004C2781"/>
    <w:rsid w:val="00502BFF"/>
    <w:rsid w:val="00510BA7"/>
    <w:rsid w:val="005347CB"/>
    <w:rsid w:val="00550A16"/>
    <w:rsid w:val="005671DF"/>
    <w:rsid w:val="00595B57"/>
    <w:rsid w:val="00617B26"/>
    <w:rsid w:val="006270A9"/>
    <w:rsid w:val="00663DBE"/>
    <w:rsid w:val="00675956"/>
    <w:rsid w:val="00681034"/>
    <w:rsid w:val="00686CA7"/>
    <w:rsid w:val="00691F74"/>
    <w:rsid w:val="00693447"/>
    <w:rsid w:val="00694A65"/>
    <w:rsid w:val="007027FC"/>
    <w:rsid w:val="007065A2"/>
    <w:rsid w:val="007133F6"/>
    <w:rsid w:val="0071477C"/>
    <w:rsid w:val="00733E16"/>
    <w:rsid w:val="00776B0C"/>
    <w:rsid w:val="007968A1"/>
    <w:rsid w:val="0081500D"/>
    <w:rsid w:val="00816216"/>
    <w:rsid w:val="00830883"/>
    <w:rsid w:val="00844137"/>
    <w:rsid w:val="0087734B"/>
    <w:rsid w:val="00891A1A"/>
    <w:rsid w:val="008B44D9"/>
    <w:rsid w:val="008E59F3"/>
    <w:rsid w:val="00921021"/>
    <w:rsid w:val="0094607A"/>
    <w:rsid w:val="0096622E"/>
    <w:rsid w:val="00981DDB"/>
    <w:rsid w:val="009B31B9"/>
    <w:rsid w:val="009B3E2C"/>
    <w:rsid w:val="009D3FA7"/>
    <w:rsid w:val="009D4DCF"/>
    <w:rsid w:val="009D5933"/>
    <w:rsid w:val="009E5510"/>
    <w:rsid w:val="009E7018"/>
    <w:rsid w:val="00A00269"/>
    <w:rsid w:val="00A14080"/>
    <w:rsid w:val="00A4634C"/>
    <w:rsid w:val="00A73586"/>
    <w:rsid w:val="00A836A2"/>
    <w:rsid w:val="00A974CC"/>
    <w:rsid w:val="00AA2EA3"/>
    <w:rsid w:val="00AC56CD"/>
    <w:rsid w:val="00AE2D15"/>
    <w:rsid w:val="00B01340"/>
    <w:rsid w:val="00B30B97"/>
    <w:rsid w:val="00B33084"/>
    <w:rsid w:val="00B41B60"/>
    <w:rsid w:val="00B86E9A"/>
    <w:rsid w:val="00B8776E"/>
    <w:rsid w:val="00BD768D"/>
    <w:rsid w:val="00BF01D6"/>
    <w:rsid w:val="00BF70F6"/>
    <w:rsid w:val="00C37479"/>
    <w:rsid w:val="00C61F8E"/>
    <w:rsid w:val="00C73341"/>
    <w:rsid w:val="00C93666"/>
    <w:rsid w:val="00D1754A"/>
    <w:rsid w:val="00D57794"/>
    <w:rsid w:val="00D655F0"/>
    <w:rsid w:val="00D77EF6"/>
    <w:rsid w:val="00DA3AA7"/>
    <w:rsid w:val="00DB59EA"/>
    <w:rsid w:val="00DB7FD2"/>
    <w:rsid w:val="00DC33C5"/>
    <w:rsid w:val="00E275C3"/>
    <w:rsid w:val="00E52FFB"/>
    <w:rsid w:val="00E83E4B"/>
    <w:rsid w:val="00E915E7"/>
    <w:rsid w:val="00E9162C"/>
    <w:rsid w:val="00EA101B"/>
    <w:rsid w:val="00F010DC"/>
    <w:rsid w:val="00F9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92D52"/>
  <w15:docId w15:val="{EF98E438-E41E-4DA7-9C35-071454E2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5575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A5575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5575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4A5575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A5575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A5575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A5575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99"/>
    <w:qFormat/>
    <w:rsid w:val="009D3FA7"/>
    <w:pPr>
      <w:spacing w:after="200" w:line="276" w:lineRule="auto"/>
      <w:ind w:left="720"/>
      <w:contextualSpacing/>
    </w:pPr>
    <w:rPr>
      <w:rFonts w:ascii="Calibri" w:eastAsia="Calibri" w:hAnsi="Calibri" w:cs="Calibri"/>
      <w:color w:val="auto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erany@y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aa.alderany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579F048737A4C26B0C0CF7536E53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E68DF-79B8-49FC-A40D-0A5AF0C43ADA}"/>
      </w:docPartPr>
      <w:docPartBody>
        <w:p w:rsidR="00F65198" w:rsidRDefault="00211556">
          <w:pPr>
            <w:pStyle w:val="3579F048737A4C26B0C0CF7536E5367D"/>
          </w:pPr>
          <w:r>
            <w:t>Education</w:t>
          </w:r>
        </w:p>
      </w:docPartBody>
    </w:docPart>
    <w:docPart>
      <w:docPartPr>
        <w:name w:val="2E710F3B9F4F4E0E94EB92B80CBBB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84C54-D70E-491D-95D7-0B102BF133C4}"/>
      </w:docPartPr>
      <w:docPartBody>
        <w:p w:rsidR="00F65198" w:rsidRDefault="00211556">
          <w:pPr>
            <w:pStyle w:val="2E710F3B9F4F4E0E94EB92B80CBBBB07"/>
          </w:pPr>
          <w:r>
            <w:t>Skills &amp; Abilities</w:t>
          </w:r>
        </w:p>
      </w:docPartBody>
    </w:docPart>
    <w:docPart>
      <w:docPartPr>
        <w:name w:val="407C3525C5BE444EB9AB2FB319406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BD8AA-63CF-4F96-82F0-1CB85D99C3F9}"/>
      </w:docPartPr>
      <w:docPartBody>
        <w:p w:rsidR="00F65198" w:rsidRDefault="00211556">
          <w:pPr>
            <w:pStyle w:val="407C3525C5BE444EB9AB2FB319406799"/>
          </w:pPr>
          <w:r>
            <w:t>Leadership</w:t>
          </w:r>
        </w:p>
      </w:docPartBody>
    </w:docPart>
    <w:docPart>
      <w:docPartPr>
        <w:name w:val="E6231879ECCA4CFFBAFD98AAD9EA7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3D2B-B432-4C7D-BEB4-BD471B88BFB0}"/>
      </w:docPartPr>
      <w:docPartBody>
        <w:p w:rsidR="00F65198" w:rsidRDefault="00211556">
          <w:pPr>
            <w:pStyle w:val="E6231879ECCA4CFFBAFD98AAD9EA711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556"/>
    <w:rsid w:val="00020A0C"/>
    <w:rsid w:val="000575B7"/>
    <w:rsid w:val="000717CE"/>
    <w:rsid w:val="000C495A"/>
    <w:rsid w:val="001D6006"/>
    <w:rsid w:val="00211556"/>
    <w:rsid w:val="003D5A84"/>
    <w:rsid w:val="003E43A4"/>
    <w:rsid w:val="003E75B0"/>
    <w:rsid w:val="00432DA3"/>
    <w:rsid w:val="004F58EE"/>
    <w:rsid w:val="00650EF1"/>
    <w:rsid w:val="007724C3"/>
    <w:rsid w:val="00780FCD"/>
    <w:rsid w:val="007C315A"/>
    <w:rsid w:val="00805027"/>
    <w:rsid w:val="009B3E2C"/>
    <w:rsid w:val="009E0293"/>
    <w:rsid w:val="00A11EEE"/>
    <w:rsid w:val="00A35E31"/>
    <w:rsid w:val="00A76106"/>
    <w:rsid w:val="00B113A4"/>
    <w:rsid w:val="00B71279"/>
    <w:rsid w:val="00B9283D"/>
    <w:rsid w:val="00C93666"/>
    <w:rsid w:val="00CC73A5"/>
    <w:rsid w:val="00D604D3"/>
    <w:rsid w:val="00D71190"/>
    <w:rsid w:val="00DD1C39"/>
    <w:rsid w:val="00E20E17"/>
    <w:rsid w:val="00E46EDE"/>
    <w:rsid w:val="00E61300"/>
    <w:rsid w:val="00EE1C25"/>
    <w:rsid w:val="00EF43EC"/>
    <w:rsid w:val="00F6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79F048737A4C26B0C0CF7536E5367D">
    <w:name w:val="3579F048737A4C26B0C0CF7536E5367D"/>
    <w:rsid w:val="003E43A4"/>
  </w:style>
  <w:style w:type="paragraph" w:customStyle="1" w:styleId="2E710F3B9F4F4E0E94EB92B80CBBBB07">
    <w:name w:val="2E710F3B9F4F4E0E94EB92B80CBBBB07"/>
    <w:rsid w:val="003E43A4"/>
  </w:style>
  <w:style w:type="paragraph" w:customStyle="1" w:styleId="407C3525C5BE444EB9AB2FB319406799">
    <w:name w:val="407C3525C5BE444EB9AB2FB319406799"/>
    <w:rsid w:val="003E43A4"/>
  </w:style>
  <w:style w:type="paragraph" w:customStyle="1" w:styleId="E6231879ECCA4CFFBAFD98AAD9EA711A">
    <w:name w:val="E6231879ECCA4CFFBAFD98AAD9EA711A"/>
    <w:rsid w:val="003E43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E237-1455-48E6-99F0-146374C6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41427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Alderany, Duaa</dc:creator>
  <cp:keywords/>
  <cp:lastModifiedBy>Alderany, Duaa</cp:lastModifiedBy>
  <cp:revision>50</cp:revision>
  <dcterms:created xsi:type="dcterms:W3CDTF">2017-10-04T03:30:00Z</dcterms:created>
  <dcterms:modified xsi:type="dcterms:W3CDTF">2024-09-13T03:13:00Z</dcterms:modified>
  <cp:version/>
</cp:coreProperties>
</file>